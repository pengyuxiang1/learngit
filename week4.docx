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813" w:tblpY="1830"/>
        <w:tblOverlap w:val="never"/>
        <w:tblW w:w="9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7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734" w:type="dxa"/>
            <w:vAlign w:val="top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726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彭玉翔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0" w:hRule="atLeast"/>
        </w:trPr>
        <w:tc>
          <w:tcPr>
            <w:tcW w:w="1734" w:type="dxa"/>
            <w:vAlign w:val="top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生活随记</w:t>
            </w:r>
          </w:p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（记录本周主要精力）</w:t>
            </w:r>
          </w:p>
        </w:tc>
        <w:tc>
          <w:tcPr>
            <w:tcW w:w="7266" w:type="dxa"/>
            <w:vAlign w:val="top"/>
          </w:tcPr>
          <w:p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Java学习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jdbc和mysql，马士兵教程都基本看完</w:t>
            </w:r>
          </w:p>
          <w:p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高数学习</w:t>
            </w:r>
          </w:p>
          <w:p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大物电工笔记整理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乒乓球</w:t>
            </w:r>
            <w:r>
              <w:rPr>
                <w:rFonts w:hint="eastAsia"/>
                <w:lang w:val="en-US" w:eastAsia="zh-CN"/>
              </w:rPr>
              <w:t>裁判培训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3" w:hRule="atLeast"/>
        </w:trPr>
        <w:tc>
          <w:tcPr>
            <w:tcW w:w="1734" w:type="dxa"/>
            <w:vAlign w:val="top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学习情况</w:t>
            </w:r>
          </w:p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（记录本周学习内容）</w:t>
            </w:r>
          </w:p>
        </w:tc>
        <w:tc>
          <w:tcPr>
            <w:tcW w:w="7266" w:type="dxa"/>
            <w:vAlign w:val="top"/>
          </w:tcPr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Java学习；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《Java案例开发》学习中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3" w:hRule="atLeast"/>
        </w:trPr>
        <w:tc>
          <w:tcPr>
            <w:tcW w:w="1734" w:type="dxa"/>
            <w:vAlign w:val="top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一周总结</w:t>
            </w:r>
          </w:p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（本周学习规划的完成情况）</w:t>
            </w:r>
          </w:p>
        </w:tc>
        <w:tc>
          <w:tcPr>
            <w:tcW w:w="7266" w:type="dxa"/>
            <w:vMerge w:val="restart"/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放假的三天基本都在刷视频教程，本来也考虑过边看边写项目的，但是，想着磨刀不误砍柴功，还是先过一遍各种教程先，相信知道了方法，会更好写代码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734" w:type="dxa"/>
            <w:vAlign w:val="top"/>
          </w:tcPr>
          <w:p>
            <w:pPr>
              <w:jc w:val="right"/>
            </w:pPr>
            <w:r>
              <w:rPr>
                <w:rFonts w:hint="eastAsia"/>
              </w:rPr>
              <w:t>学习时间：</w:t>
            </w:r>
          </w:p>
          <w:p>
            <w:pPr>
              <w:ind w:firstLine="210" w:firstLineChars="100"/>
              <w:jc w:val="right"/>
              <w:rPr>
                <w:rFonts w:hint="eastAsia"/>
              </w:rPr>
            </w:pPr>
            <w:r>
              <w:t>_</w:t>
            </w:r>
            <w:r>
              <w:rPr>
                <w:rFonts w:hint="eastAsia"/>
                <w:lang w:val="en-US" w:eastAsia="zh-CN"/>
              </w:rPr>
              <w:t>55</w:t>
            </w:r>
            <w:r>
              <w:t>_</w:t>
            </w:r>
            <w:r>
              <w:rPr>
                <w:rFonts w:hint="eastAsia"/>
              </w:rPr>
              <w:t>小时</w:t>
            </w:r>
          </w:p>
        </w:tc>
        <w:tc>
          <w:tcPr>
            <w:tcW w:w="726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3" w:hRule="atLeast"/>
        </w:trPr>
        <w:tc>
          <w:tcPr>
            <w:tcW w:w="1734" w:type="dxa"/>
            <w:vAlign w:val="top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存在问题</w:t>
            </w:r>
          </w:p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（本周没解决的问题）</w:t>
            </w:r>
          </w:p>
        </w:tc>
        <w:tc>
          <w:tcPr>
            <w:tcW w:w="7266" w:type="dxa"/>
            <w:vAlign w:val="top"/>
          </w:tcPr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数据流的处理不太明白；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3" w:hRule="atLeast"/>
        </w:trPr>
        <w:tc>
          <w:tcPr>
            <w:tcW w:w="1734" w:type="dxa"/>
            <w:vAlign w:val="top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下周规划</w:t>
            </w:r>
          </w:p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（下一周的学习规划，以及如何解决问题）</w:t>
            </w:r>
          </w:p>
        </w:tc>
        <w:tc>
          <w:tcPr>
            <w:tcW w:w="7266" w:type="dxa"/>
            <w:vAlign w:val="top"/>
          </w:tcPr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  <w:lang w:val="en-US" w:eastAsia="zh-CN"/>
              </w:rPr>
              <w:t>写完项目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写完大组织作业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FCD66D"/>
    <w:multiLevelType w:val="singleLevel"/>
    <w:tmpl w:val="88FCD6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050458B"/>
    <w:multiLevelType w:val="multilevel"/>
    <w:tmpl w:val="2050458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FE3CFA"/>
    <w:multiLevelType w:val="multilevel"/>
    <w:tmpl w:val="51FE3CF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CD2060"/>
    <w:multiLevelType w:val="multilevel"/>
    <w:tmpl w:val="5BCD206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532DF0"/>
    <w:multiLevelType w:val="multilevel"/>
    <w:tmpl w:val="60532DF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7C0831"/>
    <w:rsid w:val="4C7C083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267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2018-05-06T16:06:00Z</dcterms:created>
  <dc:creator> 神 幽 </dc:creator>
  <cp:lastModifiedBy> 神 幽 </cp:lastModifiedBy>
  <dcterms:modified xsi:type="dcterms:W3CDTF">2018-05-06T16:07:56Z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